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5FEE8" w14:textId="77777777" w:rsidR="009B0C6A" w:rsidRPr="003E39B7" w:rsidRDefault="009B0C6A" w:rsidP="003E39B7"/>
    <w:sectPr w:rsidR="009B0C6A" w:rsidRPr="003E39B7" w:rsidSect="00571EDE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88E79" w14:textId="77777777" w:rsidR="00E00B60" w:rsidRDefault="00E00B60" w:rsidP="00873A57">
      <w:pPr>
        <w:spacing w:before="0" w:after="0"/>
      </w:pPr>
      <w:r>
        <w:separator/>
      </w:r>
    </w:p>
    <w:p w14:paraId="55EEA281" w14:textId="77777777" w:rsidR="00E00B60" w:rsidRDefault="00E00B60"/>
  </w:endnote>
  <w:endnote w:type="continuationSeparator" w:id="0">
    <w:p w14:paraId="447AC6D5" w14:textId="77777777" w:rsidR="00E00B60" w:rsidRDefault="00E00B60" w:rsidP="00873A57">
      <w:pPr>
        <w:spacing w:before="0" w:after="0"/>
      </w:pPr>
      <w:r>
        <w:continuationSeparator/>
      </w:r>
    </w:p>
    <w:p w14:paraId="352ABCCF" w14:textId="77777777" w:rsidR="00E00B60" w:rsidRDefault="00E00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6455078"/>
      <w:docPartObj>
        <w:docPartGallery w:val="Page Numbers (Bottom of Page)"/>
        <w:docPartUnique/>
      </w:docPartObj>
    </w:sdtPr>
    <w:sdtContent>
      <w:p w14:paraId="216F1BC2" w14:textId="286FBF69" w:rsidR="00775F7E" w:rsidRDefault="00775F7E" w:rsidP="004F6F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88A7D6" w14:textId="77777777" w:rsidR="00775F7E" w:rsidRDefault="00775F7E">
    <w:pPr>
      <w:pStyle w:val="Footer"/>
    </w:pPr>
  </w:p>
  <w:p w14:paraId="6580BA5C" w14:textId="77777777" w:rsidR="00D800E3" w:rsidRDefault="00D800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81982643"/>
      <w:docPartObj>
        <w:docPartGallery w:val="Page Numbers (Bottom of Page)"/>
        <w:docPartUnique/>
      </w:docPartObj>
    </w:sdtPr>
    <w:sdtContent>
      <w:p w14:paraId="3865E0E6" w14:textId="23D216C4" w:rsidR="00775F7E" w:rsidRDefault="00775F7E" w:rsidP="004F6F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8CF962" w14:textId="07135B57" w:rsidR="00D800E3" w:rsidRDefault="00D800E3" w:rsidP="00B906B0">
    <w:pPr>
      <w:tabs>
        <w:tab w:val="left" w:pos="63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8F3C6" w14:textId="77777777" w:rsidR="00E00B60" w:rsidRDefault="00E00B60" w:rsidP="00873A57">
      <w:pPr>
        <w:spacing w:before="0" w:after="0"/>
      </w:pPr>
      <w:r>
        <w:separator/>
      </w:r>
    </w:p>
    <w:p w14:paraId="127CB312" w14:textId="77777777" w:rsidR="00E00B60" w:rsidRDefault="00E00B60"/>
  </w:footnote>
  <w:footnote w:type="continuationSeparator" w:id="0">
    <w:p w14:paraId="5CA1E40D" w14:textId="77777777" w:rsidR="00E00B60" w:rsidRDefault="00E00B60" w:rsidP="00873A57">
      <w:pPr>
        <w:spacing w:before="0" w:after="0"/>
      </w:pPr>
      <w:r>
        <w:continuationSeparator/>
      </w:r>
    </w:p>
    <w:p w14:paraId="49B6ADE6" w14:textId="77777777" w:rsidR="00E00B60" w:rsidRDefault="00E00B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BD173" w14:textId="75F28871" w:rsidR="00C00C6B" w:rsidRDefault="00C00C6B">
    <w:pPr>
      <w:pStyle w:val="Header"/>
    </w:pPr>
  </w:p>
  <w:p w14:paraId="4D172CE8" w14:textId="77777777" w:rsidR="00D800E3" w:rsidRDefault="00D800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EF6B" w14:textId="223700EF" w:rsidR="00873A57" w:rsidRDefault="00873A57" w:rsidP="00D0059A">
    <w:pPr>
      <w:tabs>
        <w:tab w:val="right" w:pos="9360"/>
      </w:tabs>
      <w:ind w:left="720" w:hanging="720"/>
      <w:rPr>
        <w:rFonts w:cs="Arial"/>
        <w:noProof/>
        <w:sz w:val="18"/>
        <w:szCs w:val="18"/>
      </w:rPr>
    </w:pPr>
    <w:r w:rsidRPr="00715940">
      <w:rPr>
        <w:rFonts w:cs="Arial"/>
        <w:noProof/>
        <w:sz w:val="18"/>
        <w:szCs w:val="18"/>
      </w:rPr>
      <w:drawing>
        <wp:inline distT="0" distB="0" distL="0" distR="0" wp14:anchorId="3B60FAFF" wp14:editId="1289EA0C">
          <wp:extent cx="3081624" cy="457164"/>
          <wp:effectExtent l="0" t="0" r="1270" b="635"/>
          <wp:docPr id="15" name="Picture 15" descr="The Ohio State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OhioStateUniversity-2C-Horiz-PANTO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1624" cy="457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0059A">
      <w:rPr>
        <w:rFonts w:cs="Arial"/>
        <w:noProof/>
        <w:sz w:val="18"/>
        <w:szCs w:val="18"/>
      </w:rPr>
      <w:tab/>
    </w:r>
    <w:r>
      <w:rPr>
        <w:rFonts w:cs="Arial"/>
        <w:noProof/>
        <w:color w:val="666666"/>
        <w:sz w:val="18"/>
        <w:szCs w:val="18"/>
      </w:rPr>
      <mc:AlternateContent>
        <mc:Choice Requires="wps">
          <w:drawing>
            <wp:inline distT="0" distB="0" distL="0" distR="0" wp14:anchorId="4FE486EE" wp14:editId="0D1937A0">
              <wp:extent cx="2658214" cy="429768"/>
              <wp:effectExtent l="0" t="0" r="0" b="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8214" cy="42976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79C77" w14:textId="77777777" w:rsidR="00873A57" w:rsidRPr="002A2158" w:rsidRDefault="00873A57" w:rsidP="00D0059A">
                          <w:pPr>
                            <w:spacing w:before="0" w:after="0"/>
                            <w:ind w:left="720" w:right="-29" w:firstLine="720"/>
                            <w:jc w:val="right"/>
                            <w:rPr>
                              <w:rFonts w:cs="Arial"/>
                              <w:b/>
                              <w:color w:val="BB0000"/>
                              <w:sz w:val="18"/>
                              <w:szCs w:val="18"/>
                            </w:rPr>
                          </w:pPr>
                          <w:r w:rsidRPr="002A2158">
                            <w:rPr>
                              <w:rFonts w:cs="Arial"/>
                              <w:b/>
                              <w:color w:val="BB0000"/>
                              <w:sz w:val="18"/>
                              <w:szCs w:val="18"/>
                            </w:rPr>
                            <w:t>College of Arts &amp; Sciences</w:t>
                          </w:r>
                        </w:p>
                        <w:p w14:paraId="56BA4291" w14:textId="425EAE5F" w:rsidR="00873A57" w:rsidRDefault="00873A57" w:rsidP="00D0059A">
                          <w:pPr>
                            <w:spacing w:before="0" w:after="0"/>
                            <w:ind w:right="-29"/>
                            <w:jc w:val="right"/>
                            <w:rPr>
                              <w:rFonts w:cs="Arial"/>
                              <w:color w:val="666666"/>
                              <w:sz w:val="18"/>
                              <w:szCs w:val="18"/>
                            </w:rPr>
                          </w:pPr>
                          <w:r w:rsidRPr="002A2158">
                            <w:rPr>
                              <w:rFonts w:cs="Arial"/>
                              <w:color w:val="666666"/>
                              <w:sz w:val="18"/>
                              <w:szCs w:val="18"/>
                            </w:rPr>
                            <w:t>Department</w:t>
                          </w:r>
                          <w:r w:rsidR="00C00C6B">
                            <w:rPr>
                              <w:rFonts w:cs="Arial"/>
                              <w:color w:val="666666"/>
                              <w:sz w:val="18"/>
                              <w:szCs w:val="18"/>
                            </w:rPr>
                            <w:t xml:space="preserve"> of Statistics</w:t>
                          </w:r>
                        </w:p>
                        <w:p w14:paraId="42989D80" w14:textId="77777777" w:rsidR="00D0059A" w:rsidRDefault="00D0059A" w:rsidP="00D0059A">
                          <w:pPr>
                            <w:spacing w:before="0" w:after="0"/>
                            <w:ind w:right="-29"/>
                            <w:jc w:val="right"/>
                            <w:rPr>
                              <w:rFonts w:cs="Arial"/>
                              <w:color w:val="666666"/>
                              <w:sz w:val="18"/>
                              <w:szCs w:val="18"/>
                            </w:rPr>
                          </w:pPr>
                        </w:p>
                        <w:p w14:paraId="73DF15C2" w14:textId="77777777" w:rsidR="00D0059A" w:rsidRPr="002A2158" w:rsidRDefault="00D0059A" w:rsidP="00D0059A">
                          <w:pPr>
                            <w:spacing w:before="0" w:after="0"/>
                            <w:ind w:right="-29"/>
                            <w:jc w:val="right"/>
                            <w:rPr>
                              <w:rFonts w:cs="Arial"/>
                              <w:color w:val="66666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FE486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09.3pt;height: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" filled="f" stroked="f" strokeweight=".5pt">
              <v:textbox>
                <w:txbxContent>
                  <w:p w14:paraId="1B779C77" w14:textId="77777777" w:rsidR="00873A57" w:rsidRPr="002A2158" w:rsidRDefault="00873A57" w:rsidP="00D0059A">
                    <w:pPr>
                      <w:spacing w:before="0" w:after="0"/>
                      <w:ind w:left="720" w:right="-29" w:firstLine="720"/>
                      <w:jc w:val="right"/>
                      <w:rPr>
                        <w:rFonts w:cs="Arial"/>
                        <w:b/>
                        <w:color w:val="BB0000"/>
                        <w:sz w:val="18"/>
                        <w:szCs w:val="18"/>
                      </w:rPr>
                    </w:pPr>
                    <w:r w:rsidRPr="002A2158">
                      <w:rPr>
                        <w:rFonts w:cs="Arial"/>
                        <w:b/>
                        <w:color w:val="BB0000"/>
                        <w:sz w:val="18"/>
                        <w:szCs w:val="18"/>
                      </w:rPr>
                      <w:t>College of Arts &amp; Sciences</w:t>
                    </w:r>
                  </w:p>
                  <w:p w14:paraId="56BA4291" w14:textId="425EAE5F" w:rsidR="00873A57" w:rsidRDefault="00873A57" w:rsidP="00D0059A">
                    <w:pPr>
                      <w:spacing w:before="0" w:after="0"/>
                      <w:ind w:right="-29"/>
                      <w:jc w:val="right"/>
                      <w:rPr>
                        <w:rFonts w:cs="Arial"/>
                        <w:color w:val="666666"/>
                        <w:sz w:val="18"/>
                        <w:szCs w:val="18"/>
                      </w:rPr>
                    </w:pPr>
                    <w:r w:rsidRPr="002A2158">
                      <w:rPr>
                        <w:rFonts w:cs="Arial"/>
                        <w:color w:val="666666"/>
                        <w:sz w:val="18"/>
                        <w:szCs w:val="18"/>
                      </w:rPr>
                      <w:t>Department</w:t>
                    </w:r>
                    <w:r w:rsidR="00C00C6B">
                      <w:rPr>
                        <w:rFonts w:cs="Arial"/>
                        <w:color w:val="666666"/>
                        <w:sz w:val="18"/>
                        <w:szCs w:val="18"/>
                      </w:rPr>
                      <w:t xml:space="preserve"> of Statistics</w:t>
                    </w:r>
                  </w:p>
                  <w:p w14:paraId="42989D80" w14:textId="77777777" w:rsidR="00D0059A" w:rsidRDefault="00D0059A" w:rsidP="00D0059A">
                    <w:pPr>
                      <w:spacing w:before="0" w:after="0"/>
                      <w:ind w:right="-29"/>
                      <w:jc w:val="right"/>
                      <w:rPr>
                        <w:rFonts w:cs="Arial"/>
                        <w:color w:val="666666"/>
                        <w:sz w:val="18"/>
                        <w:szCs w:val="18"/>
                      </w:rPr>
                    </w:pPr>
                  </w:p>
                  <w:p w14:paraId="73DF15C2" w14:textId="77777777" w:rsidR="00D0059A" w:rsidRPr="002A2158" w:rsidRDefault="00D0059A" w:rsidP="00D0059A">
                    <w:pPr>
                      <w:spacing w:before="0" w:after="0"/>
                      <w:ind w:right="-29"/>
                      <w:jc w:val="right"/>
                      <w:rPr>
                        <w:rFonts w:cs="Arial"/>
                        <w:color w:val="666666"/>
                        <w:sz w:val="18"/>
                        <w:szCs w:val="18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6718223E" w14:textId="0A0F1059" w:rsidR="00D800E3" w:rsidRDefault="00B906B0" w:rsidP="00B906B0">
    <w:pPr>
      <w:tabs>
        <w:tab w:val="left" w:pos="52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2F6DE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76FE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C5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C8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DE4F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9C8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669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8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C8D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EF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27377A"/>
    <w:multiLevelType w:val="hybridMultilevel"/>
    <w:tmpl w:val="042EA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CF177C"/>
    <w:multiLevelType w:val="hybridMultilevel"/>
    <w:tmpl w:val="5276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7182C"/>
    <w:multiLevelType w:val="hybridMultilevel"/>
    <w:tmpl w:val="146A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C17E8"/>
    <w:multiLevelType w:val="hybridMultilevel"/>
    <w:tmpl w:val="2A9623AC"/>
    <w:lvl w:ilvl="0" w:tplc="AB54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DAA1E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4227D"/>
    <w:multiLevelType w:val="hybridMultilevel"/>
    <w:tmpl w:val="955C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33D97"/>
    <w:multiLevelType w:val="hybridMultilevel"/>
    <w:tmpl w:val="11B6F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9649D"/>
    <w:multiLevelType w:val="hybridMultilevel"/>
    <w:tmpl w:val="4C18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737D3"/>
    <w:multiLevelType w:val="hybridMultilevel"/>
    <w:tmpl w:val="D2AE1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9047D7"/>
    <w:multiLevelType w:val="hybridMultilevel"/>
    <w:tmpl w:val="8272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951E6"/>
    <w:multiLevelType w:val="hybridMultilevel"/>
    <w:tmpl w:val="4100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D7AB8"/>
    <w:multiLevelType w:val="hybridMultilevel"/>
    <w:tmpl w:val="870E8D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5731F5"/>
    <w:multiLevelType w:val="hybridMultilevel"/>
    <w:tmpl w:val="5B927A58"/>
    <w:lvl w:ilvl="0" w:tplc="85DCA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E2153"/>
    <w:multiLevelType w:val="hybridMultilevel"/>
    <w:tmpl w:val="494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73311"/>
    <w:multiLevelType w:val="hybridMultilevel"/>
    <w:tmpl w:val="B512EB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0B4E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CE35ED"/>
    <w:multiLevelType w:val="hybridMultilevel"/>
    <w:tmpl w:val="F1BC6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92BBE"/>
    <w:multiLevelType w:val="hybridMultilevel"/>
    <w:tmpl w:val="AD66C3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0605F"/>
    <w:multiLevelType w:val="hybridMultilevel"/>
    <w:tmpl w:val="EA80D8DE"/>
    <w:lvl w:ilvl="0" w:tplc="E662BF5A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CB4B57"/>
    <w:multiLevelType w:val="hybridMultilevel"/>
    <w:tmpl w:val="22CC3FA8"/>
    <w:lvl w:ilvl="0" w:tplc="68089692">
      <w:start w:val="1"/>
      <w:numFmt w:val="bullet"/>
      <w:pStyle w:val="Heading5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8C2A52"/>
    <w:multiLevelType w:val="hybridMultilevel"/>
    <w:tmpl w:val="A52051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B801522"/>
    <w:multiLevelType w:val="multilevel"/>
    <w:tmpl w:val="CFC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E5821"/>
    <w:multiLevelType w:val="hybridMultilevel"/>
    <w:tmpl w:val="E5F46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81FD3"/>
    <w:multiLevelType w:val="hybridMultilevel"/>
    <w:tmpl w:val="0DAA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33474"/>
    <w:multiLevelType w:val="hybridMultilevel"/>
    <w:tmpl w:val="B5CE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47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280A9D"/>
    <w:multiLevelType w:val="hybridMultilevel"/>
    <w:tmpl w:val="95B0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95B8D"/>
    <w:multiLevelType w:val="hybridMultilevel"/>
    <w:tmpl w:val="E146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3131A"/>
    <w:multiLevelType w:val="hybridMultilevel"/>
    <w:tmpl w:val="CB9EF64E"/>
    <w:lvl w:ilvl="0" w:tplc="A0403D9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A94398"/>
    <w:multiLevelType w:val="hybridMultilevel"/>
    <w:tmpl w:val="795052FA"/>
    <w:lvl w:ilvl="0" w:tplc="D100A9E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BB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2732E"/>
    <w:multiLevelType w:val="hybridMultilevel"/>
    <w:tmpl w:val="DA5A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43D6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34776878">
    <w:abstractNumId w:val="9"/>
  </w:num>
  <w:num w:numId="2" w16cid:durableId="106588893">
    <w:abstractNumId w:val="13"/>
  </w:num>
  <w:num w:numId="3" w16cid:durableId="368192004">
    <w:abstractNumId w:val="0"/>
  </w:num>
  <w:num w:numId="4" w16cid:durableId="1527406933">
    <w:abstractNumId w:val="1"/>
  </w:num>
  <w:num w:numId="5" w16cid:durableId="758723014">
    <w:abstractNumId w:val="2"/>
  </w:num>
  <w:num w:numId="6" w16cid:durableId="1569488830">
    <w:abstractNumId w:val="3"/>
  </w:num>
  <w:num w:numId="7" w16cid:durableId="1162354478">
    <w:abstractNumId w:val="8"/>
  </w:num>
  <w:num w:numId="8" w16cid:durableId="1688748018">
    <w:abstractNumId w:val="4"/>
  </w:num>
  <w:num w:numId="9" w16cid:durableId="1347561945">
    <w:abstractNumId w:val="5"/>
  </w:num>
  <w:num w:numId="10" w16cid:durableId="2019964473">
    <w:abstractNumId w:val="6"/>
  </w:num>
  <w:num w:numId="11" w16cid:durableId="226234065">
    <w:abstractNumId w:val="7"/>
  </w:num>
  <w:num w:numId="12" w16cid:durableId="390353851">
    <w:abstractNumId w:val="35"/>
  </w:num>
  <w:num w:numId="13" w16cid:durableId="1416822975">
    <w:abstractNumId w:val="25"/>
  </w:num>
  <w:num w:numId="14" w16cid:durableId="1570192604">
    <w:abstractNumId w:val="38"/>
  </w:num>
  <w:num w:numId="15" w16cid:durableId="2007785086">
    <w:abstractNumId w:val="33"/>
  </w:num>
  <w:num w:numId="16" w16cid:durableId="2011562117">
    <w:abstractNumId w:val="11"/>
  </w:num>
  <w:num w:numId="17" w16cid:durableId="170487664">
    <w:abstractNumId w:val="32"/>
  </w:num>
  <w:num w:numId="18" w16cid:durableId="14697907">
    <w:abstractNumId w:val="15"/>
  </w:num>
  <w:num w:numId="19" w16cid:durableId="1382946207">
    <w:abstractNumId w:val="14"/>
  </w:num>
  <w:num w:numId="20" w16cid:durableId="1848057944">
    <w:abstractNumId w:val="10"/>
  </w:num>
  <w:num w:numId="21" w16cid:durableId="1613324831">
    <w:abstractNumId w:val="17"/>
  </w:num>
  <w:num w:numId="22" w16cid:durableId="352149893">
    <w:abstractNumId w:val="36"/>
  </w:num>
  <w:num w:numId="23" w16cid:durableId="134876241">
    <w:abstractNumId w:val="39"/>
  </w:num>
  <w:num w:numId="24" w16cid:durableId="269974083">
    <w:abstractNumId w:val="16"/>
  </w:num>
  <w:num w:numId="25" w16cid:durableId="1473714834">
    <w:abstractNumId w:val="12"/>
  </w:num>
  <w:num w:numId="26" w16cid:durableId="1430926790">
    <w:abstractNumId w:val="19"/>
  </w:num>
  <w:num w:numId="27" w16cid:durableId="988707213">
    <w:abstractNumId w:val="40"/>
  </w:num>
  <w:num w:numId="28" w16cid:durableId="550460669">
    <w:abstractNumId w:val="24"/>
  </w:num>
  <w:num w:numId="29" w16cid:durableId="2104913139">
    <w:abstractNumId w:val="34"/>
  </w:num>
  <w:num w:numId="30" w16cid:durableId="411975998">
    <w:abstractNumId w:val="21"/>
  </w:num>
  <w:num w:numId="31" w16cid:durableId="1774548759">
    <w:abstractNumId w:val="27"/>
  </w:num>
  <w:num w:numId="32" w16cid:durableId="1463619642">
    <w:abstractNumId w:val="27"/>
    <w:lvlOverride w:ilvl="0">
      <w:startOverride w:val="1"/>
    </w:lvlOverride>
  </w:num>
  <w:num w:numId="33" w16cid:durableId="661082535">
    <w:abstractNumId w:val="27"/>
    <w:lvlOverride w:ilvl="0">
      <w:startOverride w:val="1"/>
    </w:lvlOverride>
  </w:num>
  <w:num w:numId="34" w16cid:durableId="96952715">
    <w:abstractNumId w:val="27"/>
    <w:lvlOverride w:ilvl="0">
      <w:startOverride w:val="1"/>
    </w:lvlOverride>
  </w:num>
  <w:num w:numId="35" w16cid:durableId="928580214">
    <w:abstractNumId w:val="27"/>
    <w:lvlOverride w:ilvl="0">
      <w:startOverride w:val="1"/>
    </w:lvlOverride>
  </w:num>
  <w:num w:numId="36" w16cid:durableId="596209246">
    <w:abstractNumId w:val="31"/>
  </w:num>
  <w:num w:numId="37" w16cid:durableId="1976837407">
    <w:abstractNumId w:val="22"/>
  </w:num>
  <w:num w:numId="38" w16cid:durableId="2080520766">
    <w:abstractNumId w:val="18"/>
  </w:num>
  <w:num w:numId="39" w16cid:durableId="243953820">
    <w:abstractNumId w:val="37"/>
  </w:num>
  <w:num w:numId="40" w16cid:durableId="788669847">
    <w:abstractNumId w:val="29"/>
  </w:num>
  <w:num w:numId="41" w16cid:durableId="1064379084">
    <w:abstractNumId w:val="20"/>
  </w:num>
  <w:num w:numId="42" w16cid:durableId="180555988">
    <w:abstractNumId w:val="23"/>
  </w:num>
  <w:num w:numId="43" w16cid:durableId="1060055858">
    <w:abstractNumId w:val="26"/>
  </w:num>
  <w:num w:numId="44" w16cid:durableId="806318322">
    <w:abstractNumId w:val="28"/>
  </w:num>
  <w:num w:numId="45" w16cid:durableId="12634137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86"/>
    <w:rsid w:val="000330BE"/>
    <w:rsid w:val="00034BA8"/>
    <w:rsid w:val="00052466"/>
    <w:rsid w:val="0006654A"/>
    <w:rsid w:val="000A34B5"/>
    <w:rsid w:val="00104511"/>
    <w:rsid w:val="00117934"/>
    <w:rsid w:val="00166925"/>
    <w:rsid w:val="001B31A3"/>
    <w:rsid w:val="001C00FC"/>
    <w:rsid w:val="001C19DA"/>
    <w:rsid w:val="00241328"/>
    <w:rsid w:val="00250805"/>
    <w:rsid w:val="002516F8"/>
    <w:rsid w:val="00257002"/>
    <w:rsid w:val="00263C97"/>
    <w:rsid w:val="002E59DA"/>
    <w:rsid w:val="002F0C66"/>
    <w:rsid w:val="00300B9F"/>
    <w:rsid w:val="00302754"/>
    <w:rsid w:val="00311068"/>
    <w:rsid w:val="00315627"/>
    <w:rsid w:val="00323B02"/>
    <w:rsid w:val="00333446"/>
    <w:rsid w:val="0033529A"/>
    <w:rsid w:val="003D50CB"/>
    <w:rsid w:val="003E39B7"/>
    <w:rsid w:val="00402867"/>
    <w:rsid w:val="004028A0"/>
    <w:rsid w:val="004378C8"/>
    <w:rsid w:val="004744EF"/>
    <w:rsid w:val="00562424"/>
    <w:rsid w:val="00571EDE"/>
    <w:rsid w:val="005B3386"/>
    <w:rsid w:val="005C5FF4"/>
    <w:rsid w:val="0062047B"/>
    <w:rsid w:val="00630C2B"/>
    <w:rsid w:val="00662833"/>
    <w:rsid w:val="006E2412"/>
    <w:rsid w:val="00703B96"/>
    <w:rsid w:val="00775F7E"/>
    <w:rsid w:val="00797C19"/>
    <w:rsid w:val="007C1E3D"/>
    <w:rsid w:val="007C46F8"/>
    <w:rsid w:val="007E117C"/>
    <w:rsid w:val="00805CF3"/>
    <w:rsid w:val="0082704F"/>
    <w:rsid w:val="00835DE0"/>
    <w:rsid w:val="008657D8"/>
    <w:rsid w:val="00873A57"/>
    <w:rsid w:val="009063BC"/>
    <w:rsid w:val="0093335C"/>
    <w:rsid w:val="009335DE"/>
    <w:rsid w:val="00965321"/>
    <w:rsid w:val="00966D0E"/>
    <w:rsid w:val="009B0C6A"/>
    <w:rsid w:val="009B303D"/>
    <w:rsid w:val="00A7700D"/>
    <w:rsid w:val="00A83F48"/>
    <w:rsid w:val="00AC7D04"/>
    <w:rsid w:val="00AD4835"/>
    <w:rsid w:val="00B10974"/>
    <w:rsid w:val="00B12776"/>
    <w:rsid w:val="00B60AB2"/>
    <w:rsid w:val="00B906B0"/>
    <w:rsid w:val="00B93948"/>
    <w:rsid w:val="00BB557C"/>
    <w:rsid w:val="00BC5B43"/>
    <w:rsid w:val="00C00C6B"/>
    <w:rsid w:val="00C15976"/>
    <w:rsid w:val="00C5586D"/>
    <w:rsid w:val="00C9486D"/>
    <w:rsid w:val="00CA0E59"/>
    <w:rsid w:val="00CB0DB6"/>
    <w:rsid w:val="00D0059A"/>
    <w:rsid w:val="00D14DB4"/>
    <w:rsid w:val="00D4192F"/>
    <w:rsid w:val="00D44D70"/>
    <w:rsid w:val="00D567CA"/>
    <w:rsid w:val="00D800E3"/>
    <w:rsid w:val="00D83AA6"/>
    <w:rsid w:val="00DC4E2C"/>
    <w:rsid w:val="00E00B60"/>
    <w:rsid w:val="00E84FF1"/>
    <w:rsid w:val="00E86182"/>
    <w:rsid w:val="00EE0434"/>
    <w:rsid w:val="00EE1272"/>
    <w:rsid w:val="00EF6A97"/>
    <w:rsid w:val="00F67873"/>
    <w:rsid w:val="00F74181"/>
    <w:rsid w:val="00F93A51"/>
    <w:rsid w:val="00FC0316"/>
    <w:rsid w:val="00FD11DD"/>
    <w:rsid w:val="00FF6E0B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38462"/>
  <w15:chartTrackingRefBased/>
  <w15:docId w15:val="{FE292185-1076-314A-8502-287E2D38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FF4"/>
    <w:pPr>
      <w:spacing w:before="240" w:after="240"/>
    </w:pPr>
    <w:rPr>
      <w:rFonts w:ascii="Georgia" w:eastAsia="Times New Roman" w:hAnsi="Georgia" w:cs="Times New Roman"/>
      <w:color w:val="000000" w:themeColor="text1"/>
      <w:sz w:val="28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5C5FF4"/>
    <w:pPr>
      <w:outlineLvl w:val="0"/>
    </w:pPr>
    <w:rPr>
      <w:rFonts w:ascii="Georgia" w:hAnsi="Georgia"/>
      <w:sz w:val="72"/>
    </w:rPr>
  </w:style>
  <w:style w:type="paragraph" w:styleId="Heading2">
    <w:name w:val="heading 2"/>
    <w:basedOn w:val="Heading4"/>
    <w:next w:val="Normal"/>
    <w:link w:val="Heading2Char"/>
    <w:autoRedefine/>
    <w:uiPriority w:val="9"/>
    <w:unhideWhenUsed/>
    <w:qFormat/>
    <w:rsid w:val="005C5FF4"/>
    <w:pPr>
      <w:outlineLvl w:val="1"/>
    </w:pPr>
    <w:rPr>
      <w:color w:val="BA0C2F"/>
      <w:sz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7873"/>
    <w:pPr>
      <w:spacing w:before="120" w:after="120"/>
      <w:outlineLvl w:val="2"/>
    </w:pPr>
    <w:rPr>
      <w:color w:val="000000" w:themeColor="tex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0974"/>
    <w:pPr>
      <w:outlineLvl w:val="3"/>
    </w:pPr>
    <w:rPr>
      <w:rFonts w:ascii="Arial" w:hAnsi="Arial"/>
      <w:b/>
      <w:color w:val="3F4443"/>
      <w:sz w:val="32"/>
    </w:rPr>
  </w:style>
  <w:style w:type="paragraph" w:styleId="Heading5">
    <w:name w:val="heading 5"/>
    <w:basedOn w:val="Heading3"/>
    <w:next w:val="Normal"/>
    <w:link w:val="Heading5Char"/>
    <w:autoRedefine/>
    <w:uiPriority w:val="9"/>
    <w:unhideWhenUsed/>
    <w:qFormat/>
    <w:rsid w:val="00D4192F"/>
    <w:pPr>
      <w:numPr>
        <w:numId w:val="44"/>
      </w:numPr>
      <w:outlineLvl w:val="4"/>
    </w:pPr>
    <w:rPr>
      <w:color w:val="3F4443"/>
      <w:sz w:val="28"/>
    </w:rPr>
  </w:style>
  <w:style w:type="paragraph" w:styleId="Heading6">
    <w:name w:val="heading 6"/>
    <w:aliases w:val="Table Heading"/>
    <w:basedOn w:val="Normal"/>
    <w:next w:val="Normal"/>
    <w:link w:val="Heading6Char"/>
    <w:uiPriority w:val="9"/>
    <w:semiHidden/>
    <w:unhideWhenUsed/>
    <w:qFormat/>
    <w:rsid w:val="005C5FF4"/>
    <w:pPr>
      <w:keepNext/>
      <w:keepLines/>
      <w:spacing w:before="40" w:after="0"/>
      <w:outlineLvl w:val="5"/>
    </w:pPr>
    <w:rPr>
      <w:rFonts w:ascii="Arial" w:eastAsiaTheme="majorEastAsia" w:hAnsi="Arial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5C5FF4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Subtitle"/>
    <w:link w:val="TitleChar"/>
    <w:autoRedefine/>
    <w:uiPriority w:val="10"/>
    <w:qFormat/>
    <w:rsid w:val="00B60AB2"/>
    <w:pPr>
      <w:contextualSpacing/>
    </w:pPr>
    <w:rPr>
      <w:rFonts w:eastAsiaTheme="majorEastAsia" w:cstheme="majorBidi"/>
      <w:b/>
      <w:color w:val="BA0C2F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AB2"/>
    <w:rPr>
      <w:rFonts w:ascii="Georgia" w:eastAsiaTheme="majorEastAsia" w:hAnsi="Georgia" w:cstheme="majorBidi"/>
      <w:b/>
      <w:color w:val="BA0C2F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FF4"/>
    <w:rPr>
      <w:rFonts w:ascii="Georgia" w:eastAsia="Times New Roman" w:hAnsi="Georgia" w:cs="Times New Roman"/>
      <w:b/>
      <w:color w:val="BA0C2F"/>
      <w:sz w:val="72"/>
    </w:rPr>
  </w:style>
  <w:style w:type="character" w:customStyle="1" w:styleId="Heading3Char">
    <w:name w:val="Heading 3 Char"/>
    <w:basedOn w:val="DefaultParagraphFont"/>
    <w:link w:val="Heading3"/>
    <w:uiPriority w:val="9"/>
    <w:rsid w:val="00F67873"/>
    <w:rPr>
      <w:rFonts w:ascii="Arial" w:eastAsia="Times New Roman" w:hAnsi="Arial" w:cs="Times New Roman"/>
      <w:b/>
      <w:color w:val="000000" w:themeColor="text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5FF4"/>
    <w:rPr>
      <w:rFonts w:ascii="Arial" w:eastAsia="Times New Roman" w:hAnsi="Arial" w:cs="Times New Roman"/>
      <w:b/>
      <w:color w:val="BA0C2F"/>
      <w:sz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C5FF4"/>
    <w:pPr>
      <w:spacing w:after="160"/>
    </w:pPr>
    <w:rPr>
      <w:rFonts w:ascii="Arial" w:eastAsiaTheme="minorEastAsia" w:hAnsi="Arial" w:cstheme="minorBidi"/>
      <w:b/>
      <w:color w:val="3F4443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5FF4"/>
    <w:rPr>
      <w:rFonts w:ascii="Arial" w:eastAsiaTheme="minorEastAsia" w:hAnsi="Arial"/>
      <w:b/>
      <w:color w:val="3F4443"/>
      <w:spacing w:val="15"/>
      <w:sz w:val="36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5C5FF4"/>
    <w:rPr>
      <w:rFonts w:ascii="Georgia" w:hAnsi="Georgia"/>
      <w:color w:val="BA0C2F"/>
      <w:sz w:val="28"/>
      <w:u w:val="single"/>
    </w:rPr>
  </w:style>
  <w:style w:type="paragraph" w:styleId="ListBullet">
    <w:name w:val="List Bullet"/>
    <w:basedOn w:val="Normal"/>
    <w:autoRedefine/>
    <w:uiPriority w:val="99"/>
    <w:unhideWhenUsed/>
    <w:qFormat/>
    <w:rsid w:val="002E59DA"/>
    <w:pPr>
      <w:numPr>
        <w:numId w:val="1"/>
      </w:numPr>
      <w:ind w:left="720"/>
      <w:contextualSpacing/>
    </w:pPr>
    <w:rPr>
      <w:color w:val="000000"/>
    </w:rPr>
  </w:style>
  <w:style w:type="paragraph" w:styleId="ListNumber">
    <w:name w:val="List Number"/>
    <w:basedOn w:val="Normal"/>
    <w:autoRedefine/>
    <w:uiPriority w:val="99"/>
    <w:unhideWhenUsed/>
    <w:qFormat/>
    <w:rsid w:val="005C5FF4"/>
    <w:pPr>
      <w:numPr>
        <w:numId w:val="31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C5FF4"/>
    <w:pPr>
      <w:spacing w:after="0"/>
    </w:pPr>
    <w:rPr>
      <w:sz w:val="24"/>
    </w:rPr>
  </w:style>
  <w:style w:type="paragraph" w:customStyle="1" w:styleId="TableParagraph">
    <w:name w:val="Table Paragraph"/>
    <w:basedOn w:val="ListContinue"/>
    <w:qFormat/>
    <w:rsid w:val="005C5FF4"/>
    <w:pPr>
      <w:ind w:left="0"/>
    </w:pPr>
  </w:style>
  <w:style w:type="paragraph" w:styleId="ListContinue">
    <w:name w:val="List Continue"/>
    <w:basedOn w:val="Normal"/>
    <w:uiPriority w:val="99"/>
    <w:semiHidden/>
    <w:unhideWhenUsed/>
    <w:rsid w:val="005C5FF4"/>
    <w:pPr>
      <w:ind w:left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C5FF4"/>
    <w:rPr>
      <w:rFonts w:ascii="Georgia" w:eastAsia="Times New Roman" w:hAnsi="Georgia" w:cs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qFormat/>
    <w:rsid w:val="005C5FF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C5FF4"/>
    <w:rPr>
      <w:rFonts w:ascii="Georgia" w:eastAsia="Times New Roman" w:hAnsi="Georgia" w:cs="Times New Roman"/>
      <w:color w:val="000000" w:themeColor="text1"/>
      <w:sz w:val="28"/>
    </w:rPr>
  </w:style>
  <w:style w:type="character" w:customStyle="1" w:styleId="Heading6Char">
    <w:name w:val="Heading 6 Char"/>
    <w:aliases w:val="Table Heading Char"/>
    <w:basedOn w:val="DefaultParagraphFont"/>
    <w:link w:val="Heading6"/>
    <w:uiPriority w:val="9"/>
    <w:semiHidden/>
    <w:rsid w:val="005C5FF4"/>
    <w:rPr>
      <w:rFonts w:ascii="Arial" w:eastAsiaTheme="majorEastAsia" w:hAnsi="Arial" w:cstheme="majorBidi"/>
      <w:b/>
      <w:color w:val="000000" w:themeColor="text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C5F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10974"/>
    <w:rPr>
      <w:rFonts w:ascii="Arial" w:eastAsia="Times New Roman" w:hAnsi="Arial" w:cs="Times New Roman"/>
      <w:b/>
      <w:color w:val="3F4443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192F"/>
    <w:rPr>
      <w:rFonts w:ascii="Arial" w:eastAsia="Times New Roman" w:hAnsi="Arial" w:cs="Times New Roman"/>
      <w:b/>
      <w:color w:val="3F4443"/>
      <w:sz w:val="2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Georgia" w:eastAsia="Times New Roman" w:hAnsi="Georgia" w:cs="Times New Roman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aliases w:val="List Numbered,Numbered List"/>
    <w:basedOn w:val="Normal"/>
    <w:uiPriority w:val="34"/>
    <w:qFormat/>
    <w:rsid w:val="007E117C"/>
    <w:pPr>
      <w:spacing w:before="60" w:after="120" w:line="300" w:lineRule="auto"/>
      <w:ind w:left="720" w:hanging="360"/>
    </w:pPr>
    <w:rPr>
      <w:rFonts w:ascii="Arial" w:eastAsiaTheme="minorEastAsia" w:hAnsi="Arial" w:cstheme="minorBidi"/>
      <w:sz w:val="24"/>
    </w:rPr>
  </w:style>
  <w:style w:type="character" w:styleId="Strong">
    <w:name w:val="Strong"/>
    <w:basedOn w:val="DefaultParagraphFont"/>
    <w:uiPriority w:val="22"/>
    <w:qFormat/>
    <w:rsid w:val="007E117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117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04511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775F7E"/>
  </w:style>
  <w:style w:type="paragraph" w:styleId="Revision">
    <w:name w:val="Revision"/>
    <w:hidden/>
    <w:uiPriority w:val="99"/>
    <w:semiHidden/>
    <w:rsid w:val="00241328"/>
    <w:rPr>
      <w:rFonts w:ascii="Georgia" w:eastAsia="Times New Roman" w:hAnsi="Georgia" w:cs="Times New Roman"/>
      <w:color w:val="000000" w:themeColor="text1"/>
      <w:sz w:val="28"/>
    </w:rPr>
  </w:style>
  <w:style w:type="table" w:customStyle="1" w:styleId="Table">
    <w:name w:val="Table"/>
    <w:basedOn w:val="TableNormal"/>
    <w:uiPriority w:val="99"/>
    <w:rsid w:val="00A7700D"/>
    <w:pPr>
      <w:spacing w:before="240" w:after="240"/>
    </w:pPr>
    <w:rPr>
      <w:rFonts w:ascii="Georgia" w:hAnsi="Georgia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left"/>
      </w:pPr>
      <w:rPr>
        <w:rFonts w:ascii="Georgia" w:hAnsi="Georgia"/>
        <w:b/>
        <w:sz w:val="28"/>
      </w:rPr>
      <w:tblPr/>
      <w:tcPr>
        <w:shd w:val="clear" w:color="auto" w:fill="EFF2F3"/>
      </w:tcPr>
    </w:tblStylePr>
  </w:style>
  <w:style w:type="paragraph" w:customStyle="1" w:styleId="disability-services">
    <w:name w:val="disability-services"/>
    <w:basedOn w:val="Normal"/>
    <w:qFormat/>
    <w:rsid w:val="00DC4E2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qv/Downloads/asc_distance_learning_syllabus_template_updated_03_2024(SJ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44BD3B-9C90-6241-8647-69FFD2FC28C1}">
  <we:reference id="ec54a0d4-1494-4e42-b65a-78000cc718aa" version="1.0.0.0" store="EXCatalog" storeType="EXCatalog"/>
  <we:alternateReferences>
    <we:reference id="WA200003509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F18CC51C93B4690F026FBE7C84672" ma:contentTypeVersion="18" ma:contentTypeDescription="Create a new document." ma:contentTypeScope="" ma:versionID="5f444dc6abed8344a223c231be018418">
  <xsd:schema xmlns:xsd="http://www.w3.org/2001/XMLSchema" xmlns:xs="http://www.w3.org/2001/XMLSchema" xmlns:p="http://schemas.microsoft.com/office/2006/metadata/properties" xmlns:ns2="dac80310-573f-4808-928b-48264bd7649d" xmlns:ns3="8590a633-1880-43a3-8b75-3225c0a4cd62" targetNamespace="http://schemas.microsoft.com/office/2006/metadata/properties" ma:root="true" ma:fieldsID="34f8b1248790506627ac20b6477012cd" ns2:_="" ns3:_="">
    <xsd:import namespace="dac80310-573f-4808-928b-48264bd7649d"/>
    <xsd:import namespace="8590a633-1880-43a3-8b75-3225c0a4cd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80310-573f-4808-928b-48264bd76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0a633-1880-43a3-8b75-3225c0a4cd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3ed1da-a2a2-4e4c-8df4-c4a4c9ad425b}" ma:internalName="TaxCatchAll" ma:showField="CatchAllData" ma:web="8590a633-1880-43a3-8b75-3225c0a4cd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90a633-1880-43a3-8b75-3225c0a4cd62" xsi:nil="true"/>
    <lcf76f155ced4ddcb4097134ff3c332f xmlns="dac80310-573f-4808-928b-48264bd764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64298A-6FAD-4D04-96C6-4C0DDE88DF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E173F1-EF25-488D-B63B-2E7BB850C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80310-573f-4808-928b-48264bd7649d"/>
    <ds:schemaRef ds:uri="8590a633-1880-43a3-8b75-3225c0a4c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3611DE-42BB-4BA3-B264-FB1291DB17E6}">
  <ds:schemaRefs>
    <ds:schemaRef ds:uri="http://schemas.microsoft.com/office/2006/metadata/properties"/>
    <ds:schemaRef ds:uri="http://schemas.microsoft.com/office/infopath/2007/PartnerControls"/>
    <ds:schemaRef ds:uri="8590a633-1880-43a3-8b75-3225c0a4cd62"/>
    <ds:schemaRef ds:uri="dac80310-573f-4808-928b-48264bd764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asc_distance_learning_syllabus_template_updated_03_2024(SJD).dotx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Vu</dc:creator>
  <cp:keywords/>
  <dc:description/>
  <cp:lastModifiedBy>Vu, Vince</cp:lastModifiedBy>
  <cp:revision>20</cp:revision>
  <cp:lastPrinted>2024-12-05T20:08:00Z</cp:lastPrinted>
  <dcterms:created xsi:type="dcterms:W3CDTF">2024-12-04T21:31:00Z</dcterms:created>
  <dcterms:modified xsi:type="dcterms:W3CDTF">2024-12-05T23:09:00Z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0x010100084F18CC51C93B4690F026FBE7C84672</vt:lpwstr>
  </property>
</Properties>
</file>